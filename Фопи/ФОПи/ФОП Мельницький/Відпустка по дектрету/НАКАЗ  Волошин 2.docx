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91" w:rsidRPr="00A206A9" w:rsidRDefault="00D13F91" w:rsidP="00E334A7">
      <w:pPr>
        <w:spacing w:line="276" w:lineRule="auto"/>
      </w:pPr>
    </w:p>
    <w:p w:rsidR="00D13F91" w:rsidRPr="0072600B" w:rsidRDefault="00D13F91" w:rsidP="00FF2E0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D13F91" w:rsidRPr="00A236F0" w:rsidRDefault="00D13F91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D13F91" w:rsidRPr="00A236F0" w:rsidRDefault="00D13F91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E0B3A">
        <w:rPr>
          <w:rFonts w:ascii="Times New Roman" w:hAnsi="Times New Roman"/>
          <w:sz w:val="36"/>
          <w:szCs w:val="36"/>
          <w:lang w:val="ru-RU"/>
        </w:rPr>
        <w:t>4</w:t>
      </w:r>
      <w:r w:rsidRPr="00A236F0">
        <w:rPr>
          <w:rFonts w:ascii="Times New Roman" w:hAnsi="Times New Roman"/>
          <w:sz w:val="36"/>
          <w:szCs w:val="36"/>
        </w:rPr>
        <w:t>К</w:t>
      </w:r>
      <w:r w:rsidR="00FE0B3A">
        <w:rPr>
          <w:rFonts w:ascii="Times New Roman" w:hAnsi="Times New Roman"/>
          <w:sz w:val="36"/>
          <w:szCs w:val="36"/>
        </w:rPr>
        <w:t>/Д</w:t>
      </w:r>
    </w:p>
    <w:p w:rsidR="00D13F91" w:rsidRPr="00A206A9" w:rsidRDefault="00D13F91" w:rsidP="00E334A7">
      <w:pPr>
        <w:spacing w:line="276" w:lineRule="auto"/>
        <w:rPr>
          <w:lang w:eastAsia="ru-RU"/>
        </w:rPr>
      </w:pPr>
    </w:p>
    <w:p w:rsidR="00D13F91" w:rsidRPr="00A236F0" w:rsidRDefault="00FE0B3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18.08.2021</w:t>
      </w:r>
      <w:r w:rsidR="00D13F91">
        <w:rPr>
          <w:snapToGrid w:val="0"/>
          <w:sz w:val="28"/>
          <w:szCs w:val="28"/>
          <w:lang w:eastAsia="ru-RU"/>
        </w:rPr>
        <w:t xml:space="preserve"> </w:t>
      </w:r>
      <w:r w:rsidR="00D13F91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D13F91" w:rsidRPr="00A236F0">
        <w:rPr>
          <w:snapToGrid w:val="0"/>
          <w:sz w:val="28"/>
          <w:szCs w:val="28"/>
          <w:lang w:eastAsia="ru-RU"/>
        </w:rPr>
        <w:tab/>
      </w:r>
      <w:r w:rsidR="00D13F91">
        <w:rPr>
          <w:b/>
          <w:snapToGrid w:val="0"/>
          <w:sz w:val="28"/>
          <w:szCs w:val="28"/>
          <w:lang w:eastAsia="ru-RU"/>
        </w:rPr>
        <w:t xml:space="preserve">        </w:t>
      </w:r>
      <w:r w:rsidR="00D13F91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D13F91" w:rsidRPr="00A236F0">
        <w:rPr>
          <w:b/>
          <w:snapToGrid w:val="0"/>
          <w:sz w:val="28"/>
          <w:szCs w:val="28"/>
          <w:lang w:eastAsia="ru-RU"/>
        </w:rPr>
        <w:tab/>
      </w:r>
      <w:r w:rsidR="00D13F91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D13F91">
        <w:rPr>
          <w:b/>
          <w:snapToGrid w:val="0"/>
          <w:sz w:val="28"/>
          <w:szCs w:val="28"/>
          <w:lang w:eastAsia="ru-RU"/>
        </w:rPr>
        <w:t xml:space="preserve">           </w:t>
      </w:r>
      <w:r w:rsidR="00D13F91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D13F91" w:rsidRPr="00A236F0">
        <w:rPr>
          <w:snapToGrid w:val="0"/>
          <w:sz w:val="28"/>
          <w:szCs w:val="28"/>
          <w:lang w:eastAsia="ru-RU"/>
        </w:rPr>
        <w:t xml:space="preserve">м. </w:t>
      </w:r>
      <w:r w:rsidR="00D13F91">
        <w:rPr>
          <w:snapToGrid w:val="0"/>
          <w:sz w:val="28"/>
          <w:szCs w:val="28"/>
          <w:lang w:eastAsia="ru-RU"/>
        </w:rPr>
        <w:t>Івано-Франківськ</w:t>
      </w:r>
    </w:p>
    <w:p w:rsidR="00D13F91" w:rsidRPr="00A206A9" w:rsidRDefault="00D13F91" w:rsidP="00E334A7">
      <w:pPr>
        <w:widowControl w:val="0"/>
        <w:spacing w:line="276" w:lineRule="auto"/>
        <w:rPr>
          <w:snapToGrid w:val="0"/>
          <w:lang w:eastAsia="ru-RU"/>
        </w:rPr>
      </w:pPr>
    </w:p>
    <w:p w:rsidR="00D13F91" w:rsidRDefault="00D13F91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D13F91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D13F91" w:rsidRPr="00A236F0" w:rsidRDefault="00D13F91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D13F91" w:rsidRPr="00386299" w:rsidRDefault="00D13F9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bookmarkStart w:id="1" w:name="_GoBack"/>
      <w:bookmarkEnd w:id="1"/>
    </w:p>
    <w:p w:rsidR="00D13F91" w:rsidRPr="007B5643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D13F91" w:rsidRPr="007B5643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D13F91" w:rsidRPr="00A236F0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D13F91" w:rsidRPr="00EF7D62" w:rsidRDefault="00D13F91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D13F91" w:rsidRPr="005A4091" w:rsidRDefault="00D13F91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bookmarkEnd w:id="2"/>
      <w:proofErr w:type="spellStart"/>
      <w:r w:rsidR="00FE0B3A">
        <w:rPr>
          <w:b/>
          <w:i/>
          <w:snapToGrid w:val="0"/>
          <w:sz w:val="28"/>
          <w:szCs w:val="28"/>
          <w:lang w:eastAsia="ru-RU"/>
        </w:rPr>
        <w:t>Білич</w:t>
      </w:r>
      <w:proofErr w:type="spellEnd"/>
      <w:r w:rsidR="00FE0B3A">
        <w:rPr>
          <w:b/>
          <w:i/>
          <w:snapToGrid w:val="0"/>
          <w:sz w:val="28"/>
          <w:szCs w:val="28"/>
          <w:lang w:eastAsia="ru-RU"/>
        </w:rPr>
        <w:t xml:space="preserve"> Мар’яні Романівні</w:t>
      </w:r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 w:rsidR="00FE0B3A">
        <w:rPr>
          <w:i/>
          <w:snapToGrid w:val="0"/>
          <w:sz w:val="28"/>
          <w:szCs w:val="28"/>
          <w:lang w:eastAsia="ru-RU"/>
        </w:rPr>
        <w:t>лікарю стоматологу</w:t>
      </w:r>
      <w:r w:rsidRPr="005A4091">
        <w:rPr>
          <w:i/>
          <w:snapToGrid w:val="0"/>
          <w:sz w:val="28"/>
          <w:szCs w:val="28"/>
          <w:lang w:eastAsia="ru-RU"/>
        </w:rPr>
        <w:t xml:space="preserve">, надати  відпустку </w:t>
      </w:r>
      <w:r>
        <w:rPr>
          <w:i/>
          <w:snapToGrid w:val="0"/>
          <w:sz w:val="28"/>
          <w:szCs w:val="28"/>
          <w:lang w:eastAsia="ru-RU"/>
        </w:rPr>
        <w:t>по догляду за дитиною по досягненні нею трьох</w:t>
      </w:r>
      <w:r w:rsidR="00FE0B3A">
        <w:rPr>
          <w:i/>
          <w:snapToGrid w:val="0"/>
          <w:sz w:val="28"/>
          <w:szCs w:val="28"/>
          <w:lang w:eastAsia="ru-RU"/>
        </w:rPr>
        <w:t xml:space="preserve"> років. З 19 серпня 2021р. по 18 серпня20</w:t>
      </w:r>
      <w:r>
        <w:rPr>
          <w:i/>
          <w:snapToGrid w:val="0"/>
          <w:sz w:val="28"/>
          <w:szCs w:val="28"/>
          <w:lang w:eastAsia="ru-RU"/>
        </w:rPr>
        <w:t>2</w:t>
      </w:r>
      <w:r w:rsidR="00FE0B3A">
        <w:rPr>
          <w:i/>
          <w:snapToGrid w:val="0"/>
          <w:sz w:val="28"/>
          <w:szCs w:val="28"/>
          <w:lang w:eastAsia="ru-RU"/>
        </w:rPr>
        <w:t>3</w:t>
      </w:r>
      <w:r>
        <w:rPr>
          <w:i/>
          <w:snapToGrid w:val="0"/>
          <w:sz w:val="28"/>
          <w:szCs w:val="28"/>
          <w:lang w:eastAsia="ru-RU"/>
        </w:rPr>
        <w:t xml:space="preserve">р. </w:t>
      </w:r>
    </w:p>
    <w:p w:rsidR="00D13F91" w:rsidRPr="00E334A7" w:rsidRDefault="00D13F91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D13F91" w:rsidRPr="00227EB8" w:rsidRDefault="00D13F91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FE0B3A">
        <w:rPr>
          <w:i/>
          <w:snapToGrid w:val="0"/>
          <w:sz w:val="28"/>
          <w:szCs w:val="28"/>
          <w:lang w:eastAsia="ru-RU"/>
        </w:rPr>
        <w:t xml:space="preserve"> від 16.08.2021 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D13F91" w:rsidRDefault="00D13F9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13F91" w:rsidRDefault="00D13F9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13F91" w:rsidRDefault="00D13F9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13F91" w:rsidRPr="00650E6D" w:rsidRDefault="00D13F91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Р.В.</w:t>
      </w:r>
    </w:p>
    <w:p w:rsidR="00D13F91" w:rsidRDefault="00D13F9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13F91" w:rsidRDefault="00D13F9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13F91" w:rsidRDefault="00D13F9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13F91" w:rsidRPr="00E334A7" w:rsidRDefault="00D13F91" w:rsidP="00E334A7">
      <w:pPr>
        <w:spacing w:line="276" w:lineRule="auto"/>
        <w:jc w:val="right"/>
        <w:rPr>
          <w:i/>
          <w:sz w:val="22"/>
          <w:szCs w:val="22"/>
        </w:rPr>
      </w:pPr>
    </w:p>
    <w:p w:rsidR="00D13F91" w:rsidRPr="00903C8C" w:rsidRDefault="00D13F91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D13F91" w:rsidRPr="00903C8C" w:rsidRDefault="00D13F91" w:rsidP="00E334A7">
      <w:pPr>
        <w:spacing w:line="276" w:lineRule="auto"/>
        <w:rPr>
          <w:i/>
          <w:sz w:val="28"/>
          <w:szCs w:val="28"/>
        </w:rPr>
      </w:pPr>
    </w:p>
    <w:p w:rsidR="00D13F91" w:rsidRPr="00227EB8" w:rsidRDefault="00FE0B3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Білич</w:t>
      </w:r>
      <w:proofErr w:type="spellEnd"/>
      <w:r>
        <w:rPr>
          <w:i/>
          <w:iCs/>
          <w:sz w:val="28"/>
          <w:szCs w:val="28"/>
        </w:rPr>
        <w:t xml:space="preserve"> М.Р</w:t>
      </w:r>
      <w:r w:rsidR="00D13F91">
        <w:rPr>
          <w:i/>
          <w:iCs/>
          <w:sz w:val="28"/>
          <w:szCs w:val="28"/>
        </w:rPr>
        <w:t>.</w:t>
      </w:r>
      <w:r w:rsidR="00D13F91">
        <w:rPr>
          <w:iCs/>
          <w:sz w:val="28"/>
          <w:szCs w:val="28"/>
        </w:rPr>
        <w:t xml:space="preserve"> __________</w:t>
      </w:r>
    </w:p>
    <w:p w:rsidR="00D13F91" w:rsidRPr="006133C7" w:rsidRDefault="00D13F91" w:rsidP="00E334A7">
      <w:pPr>
        <w:spacing w:line="276" w:lineRule="auto"/>
      </w:pPr>
    </w:p>
    <w:p w:rsidR="00D13F91" w:rsidRDefault="00D13F91" w:rsidP="00E334A7">
      <w:pPr>
        <w:spacing w:line="276" w:lineRule="auto"/>
        <w:rPr>
          <w:b/>
          <w:i/>
          <w:sz w:val="22"/>
          <w:szCs w:val="22"/>
        </w:rPr>
      </w:pPr>
    </w:p>
    <w:p w:rsidR="00D13F91" w:rsidRDefault="00D13F91" w:rsidP="00E334A7">
      <w:pPr>
        <w:spacing w:line="276" w:lineRule="auto"/>
        <w:rPr>
          <w:b/>
          <w:i/>
          <w:sz w:val="22"/>
          <w:szCs w:val="22"/>
        </w:rPr>
      </w:pPr>
    </w:p>
    <w:sectPr w:rsidR="00D13F9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469"/>
    <w:rsid w:val="00154CAB"/>
    <w:rsid w:val="001644AD"/>
    <w:rsid w:val="001C00C5"/>
    <w:rsid w:val="001E3388"/>
    <w:rsid w:val="001F2066"/>
    <w:rsid w:val="001F3AC6"/>
    <w:rsid w:val="00227EB8"/>
    <w:rsid w:val="00263472"/>
    <w:rsid w:val="002B4486"/>
    <w:rsid w:val="002C363B"/>
    <w:rsid w:val="00321E14"/>
    <w:rsid w:val="00386299"/>
    <w:rsid w:val="00451A24"/>
    <w:rsid w:val="004552A4"/>
    <w:rsid w:val="004974ED"/>
    <w:rsid w:val="004B7062"/>
    <w:rsid w:val="00554813"/>
    <w:rsid w:val="00590A26"/>
    <w:rsid w:val="005A4091"/>
    <w:rsid w:val="006133C7"/>
    <w:rsid w:val="00650E6D"/>
    <w:rsid w:val="0072600B"/>
    <w:rsid w:val="00726293"/>
    <w:rsid w:val="007B5643"/>
    <w:rsid w:val="00812988"/>
    <w:rsid w:val="008272A4"/>
    <w:rsid w:val="0085312A"/>
    <w:rsid w:val="00855F52"/>
    <w:rsid w:val="00875193"/>
    <w:rsid w:val="008B44B5"/>
    <w:rsid w:val="008E38AC"/>
    <w:rsid w:val="00903C8C"/>
    <w:rsid w:val="00984B4C"/>
    <w:rsid w:val="009F70B0"/>
    <w:rsid w:val="00A206A9"/>
    <w:rsid w:val="00A236F0"/>
    <w:rsid w:val="00A3788D"/>
    <w:rsid w:val="00AF6AFF"/>
    <w:rsid w:val="00AF6DA0"/>
    <w:rsid w:val="00B214C3"/>
    <w:rsid w:val="00B528F6"/>
    <w:rsid w:val="00C14FF1"/>
    <w:rsid w:val="00CB60D8"/>
    <w:rsid w:val="00CD666E"/>
    <w:rsid w:val="00CF347D"/>
    <w:rsid w:val="00D13F91"/>
    <w:rsid w:val="00D467E3"/>
    <w:rsid w:val="00DE78D1"/>
    <w:rsid w:val="00E334A7"/>
    <w:rsid w:val="00E740A8"/>
    <w:rsid w:val="00E76A82"/>
    <w:rsid w:val="00EA206C"/>
    <w:rsid w:val="00EF7D62"/>
    <w:rsid w:val="00F10EC3"/>
    <w:rsid w:val="00F15968"/>
    <w:rsid w:val="00F223C5"/>
    <w:rsid w:val="00FD5341"/>
    <w:rsid w:val="00FE0B3A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39F8B"/>
  <w15:docId w15:val="{60640CFE-D2BE-4C6E-B067-13E43097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9</cp:revision>
  <cp:lastPrinted>2010-11-22T18:56:00Z</cp:lastPrinted>
  <dcterms:created xsi:type="dcterms:W3CDTF">2010-10-22T08:23:00Z</dcterms:created>
  <dcterms:modified xsi:type="dcterms:W3CDTF">2021-12-24T13:54:00Z</dcterms:modified>
</cp:coreProperties>
</file>